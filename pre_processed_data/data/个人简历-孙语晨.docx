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-786765</wp:posOffset>
                </wp:positionV>
                <wp:extent cx="4663440" cy="259080"/>
                <wp:effectExtent l="14605" t="0" r="46355" b="30480"/>
                <wp:wrapNone/>
                <wp:docPr id="5" name="自选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63440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0499" y="259227"/>
                            </a:cxn>
                            <a:cxn ang="0">
                              <a:pos x="4706166" y="259227"/>
                            </a:cxn>
                            <a:cxn ang="0">
                              <a:pos x="4706166" y="175453"/>
                            </a:cxn>
                            <a:cxn ang="0">
                              <a:pos x="2174509" y="175453"/>
                            </a:cxn>
                            <a:cxn ang="0">
                              <a:pos x="2074395" y="0"/>
                            </a:cxn>
                            <a:cxn ang="0">
                              <a:pos x="2072541" y="0"/>
                            </a:cxn>
                            <a:cxn ang="0">
                              <a:pos x="1770499" y="0"/>
                            </a:cxn>
                            <a:cxn ang="0">
                              <a:pos x="1072974" y="0"/>
                            </a:cxn>
                            <a:cxn ang="0">
                              <a:pos x="553283" y="0"/>
                            </a:cxn>
                            <a:cxn ang="0">
                              <a:pos x="0" y="0"/>
                            </a:cxn>
                            <a:cxn ang="0">
                              <a:pos x="142199" y="258864"/>
                            </a:cxn>
                            <a:cxn ang="0">
                              <a:pos x="415543" y="258864"/>
                            </a:cxn>
                            <a:cxn ang="0">
                              <a:pos x="1072974" y="258864"/>
                            </a:cxn>
                            <a:cxn ang="0">
                              <a:pos x="1770499" y="258864"/>
                            </a:cxn>
                          </a:cxnLst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37" o:spid="_x0000_s1026" o:spt="100" style="position:absolute;left:0pt;flip:y;margin-left:114.05pt;margin-top:-61.95pt;height:20.4pt;width:367.2pt;z-index:251664384;v-text-anchor:middle;mso-width-relative:page;mso-height-relative:page;" fillcolor="#4A4E59" filled="t" stroked="f" coordsize="4706252,259229" o:gfxdata="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9jfLi2QAAAAwBAAAPAAAAAAAAAAEAIAAAACIAAABkcnMvZG93bnJldi54bWxQSwECFAAU&#10;AAAACACHTuJAjwn3WX8DAAABCgAADgAAAAAAAAABACAAAAAoAQAAZHJzL2Uyb0RvYy54bWxQSwUG&#10;AAAAAAYABgBZAQAAGQcAAAAA&#10;" path="m1770532,259229l4706252,259229,4706252,175455,2174549,175455,2074433,0,2072579,0,1770532,0,1072994,0,553294,0,0,0,142202,258866,415551,258866,1072994,258866,1770532,258866xe">
                <v:path textboxrect="0,0,4706252,259229"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4178300</wp:posOffset>
                </wp:positionV>
                <wp:extent cx="846455" cy="243840"/>
                <wp:effectExtent l="0" t="0" r="0" b="0"/>
                <wp:wrapNone/>
                <wp:docPr id="1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132.95pt;margin-top:329pt;height:19.2pt;width:66.65pt;z-index:251678720;mso-width-relative:page;mso-height-relative:page;" filled="f" stroked="f" coordsize="21600,21600" o:gfxdata="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vfXj9kAAAALAQAADwAAAAAAAAABACAAAAAiAAAAZHJzL2Rvd25yZXYueG1sUEsBAhQA&#10;FAAAAAgAh07iQJHoaXm4AQAAa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4135755</wp:posOffset>
                </wp:positionV>
                <wp:extent cx="4713605" cy="259080"/>
                <wp:effectExtent l="14605" t="0" r="41910" b="30480"/>
                <wp:wrapNone/>
                <wp:docPr id="8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13605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0499" y="259227"/>
                            </a:cxn>
                            <a:cxn ang="0">
                              <a:pos x="4706166" y="259227"/>
                            </a:cxn>
                            <a:cxn ang="0">
                              <a:pos x="4706166" y="175453"/>
                            </a:cxn>
                            <a:cxn ang="0">
                              <a:pos x="2174509" y="175453"/>
                            </a:cxn>
                            <a:cxn ang="0">
                              <a:pos x="2074395" y="0"/>
                            </a:cxn>
                            <a:cxn ang="0">
                              <a:pos x="2072541" y="0"/>
                            </a:cxn>
                            <a:cxn ang="0">
                              <a:pos x="1770499" y="0"/>
                            </a:cxn>
                            <a:cxn ang="0">
                              <a:pos x="1072974" y="0"/>
                            </a:cxn>
                            <a:cxn ang="0">
                              <a:pos x="553283" y="0"/>
                            </a:cxn>
                            <a:cxn ang="0">
                              <a:pos x="0" y="0"/>
                            </a:cxn>
                            <a:cxn ang="0">
                              <a:pos x="142199" y="258864"/>
                            </a:cxn>
                            <a:cxn ang="0">
                              <a:pos x="415543" y="258864"/>
                            </a:cxn>
                            <a:cxn ang="0">
                              <a:pos x="1072974" y="258864"/>
                            </a:cxn>
                            <a:cxn ang="0">
                              <a:pos x="1770499" y="258864"/>
                            </a:cxn>
                          </a:cxnLst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ind w:firstLine="211" w:firstLineChars="100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51" o:spid="_x0000_s1026" o:spt="100" style="position:absolute;left:0pt;flip:y;margin-left:118.85pt;margin-top:325.65pt;height:20.4pt;width:371.15pt;z-index:251667456;v-text-anchor:middle;mso-width-relative:page;mso-height-relative:page;" fillcolor="#4A4E59" filled="t" stroked="f" coordsize="4706252,259229" o:gfxdata="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HQ7VWfYAAAACwEAAA8AAAAAAAAAAQAgAAAAIgAAAGRycy9kb3ducmV2LnhtbFBLAQIUABQA&#10;AAAIAIdO4kAkqtQRfwMAAAEKAAAOAAAAAAAAAAEAIAAAACcBAABkcnMvZTJvRG9jLnhtbFBLBQYA&#10;AAAABgAGAFkBAAAYBwAAAAA=&#10;" path="m1770532,259229l4706252,259229,4706252,175455,2174549,175455,2074433,0,2072579,0,1770532,0,1072994,0,553294,0,0,0,142202,258866,415551,258866,1072994,258866,1770532,258866xe">
                <v:path textboxrect="0,0,4706252,259229"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  <v:textbox>
                  <w:txbxContent>
                    <w:p>
                      <w:pPr>
                        <w:spacing w:line="240" w:lineRule="exact"/>
                        <w:ind w:firstLine="211" w:firstLineChars="100"/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6308090</wp:posOffset>
                </wp:positionV>
                <wp:extent cx="2146935" cy="346710"/>
                <wp:effectExtent l="250190" t="119380" r="178435" b="189230"/>
                <wp:wrapNone/>
                <wp:docPr id="1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6.5pt;margin-top:496.7pt;height:27.3pt;width:169.05pt;z-index:251676672;v-text-anchor:middle;mso-width-relative:page;mso-height-relative:page;" fillcolor="#2192BC" filled="t" stroked="f" coordsize="21600,21600" o:gfxdata="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0DCFtsAAAANAQAADwAAAAAAAAABACAAAAAiAAAAZHJzL2Rvd25yZXYueG1sUEsBAhQAFAAAAAgA&#10;h07iQNf3wxpbAgAArwQAAA4AAAAAAAAAAQAgAAAAKgEAAGRycy9lMm9Eb2MueG1sUEsFBgAAAAAG&#10;AAYAWQEAAPc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1487805</wp:posOffset>
                </wp:positionV>
                <wp:extent cx="4758055" cy="259080"/>
                <wp:effectExtent l="15240" t="0" r="42545" b="30480"/>
                <wp:wrapNone/>
                <wp:docPr id="6" name="自选图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58055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0499" y="259227"/>
                            </a:cxn>
                            <a:cxn ang="0">
                              <a:pos x="4706166" y="259227"/>
                            </a:cxn>
                            <a:cxn ang="0">
                              <a:pos x="4706166" y="175453"/>
                            </a:cxn>
                            <a:cxn ang="0">
                              <a:pos x="2174509" y="175453"/>
                            </a:cxn>
                            <a:cxn ang="0">
                              <a:pos x="2074395" y="0"/>
                            </a:cxn>
                            <a:cxn ang="0">
                              <a:pos x="2072541" y="0"/>
                            </a:cxn>
                            <a:cxn ang="0">
                              <a:pos x="1770499" y="0"/>
                            </a:cxn>
                            <a:cxn ang="0">
                              <a:pos x="1072974" y="0"/>
                            </a:cxn>
                            <a:cxn ang="0">
                              <a:pos x="553283" y="0"/>
                            </a:cxn>
                            <a:cxn ang="0">
                              <a:pos x="0" y="0"/>
                            </a:cxn>
                            <a:cxn ang="0">
                              <a:pos x="142199" y="258864"/>
                            </a:cxn>
                            <a:cxn ang="0">
                              <a:pos x="415543" y="258864"/>
                            </a:cxn>
                            <a:cxn ang="0">
                              <a:pos x="1072974" y="258864"/>
                            </a:cxn>
                            <a:cxn ang="0">
                              <a:pos x="1770499" y="258864"/>
                            </a:cxn>
                          </a:cxnLst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>
                          <a:noFill/>
                        </a:ln>
                        <a:effectLst>
                          <a:outerShdw dist="25400" dir="4200030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自选图形 49" o:spid="_x0000_s1026" o:spt="100" style="position:absolute;left:0pt;flip:y;margin-left:114.65pt;margin-top:117.15pt;height:20.4pt;width:374.65pt;z-index:251666432;v-text-anchor:middle;mso-width-relative:page;mso-height-relative:page;" fillcolor="#4A4E59" filled="t" stroked="f" coordsize="4706252,259229" o:gfxdata="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ClF1v9gAAAALAQAADwAAAAAAAAABACAAAAAiAAAAZHJzL2Rvd25yZXYueG1sUEsBAhQA&#10;FAAAAAgAh07iQD7C5BuBAwAAAQoAAA4AAAAAAAAAAQAgAAAAJwEAAGRycy9lMm9Eb2MueG1sUEsF&#10;BgAAAAAGAAYAWQEAABoHAAAAAA==&#10;" path="m1770532,259229l4706252,259229,4706252,175455,2174549,175455,2074433,0,2072579,0,1770532,0,1072994,0,553294,0,0,0,142202,258866,415551,258866,1072994,258866,1770532,258866xe">
                <v:path textboxrect="0,0,4706252,259229"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6199505</wp:posOffset>
                </wp:positionV>
                <wp:extent cx="2141855" cy="481330"/>
                <wp:effectExtent l="0" t="0" r="0" b="0"/>
                <wp:wrapNone/>
                <wp:docPr id="1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奖项证书</w:t>
                            </w:r>
                          </w:p>
                        </w:txbxContent>
                      </wps:txbx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3pt;margin-top:488.15pt;height:37.9pt;width:168.65pt;z-index:251677696;v-text-anchor:middle;mso-width-relative:page;mso-height-relative:page;" filled="f" stroked="f" coordsize="21600,21600" o:gfxdata="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SkdYrbAAAADQEAAA8AAAAAAAAAAQAgAAAAIgAAAGRycy9kb3ducmV2LnhtbFBLAQIUABQA&#10;AAAIAIdO4kB2gUuQ7QEAAMYDAAAOAAAAAAAAAAEAIAAAACoBAABkcnMvZTJvRG9jLnhtbFBLBQYA&#10;AAAABgAGAFkBAACJ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-1120775</wp:posOffset>
                </wp:positionH>
                <wp:positionV relativeFrom="paragraph">
                  <wp:posOffset>6833235</wp:posOffset>
                </wp:positionV>
                <wp:extent cx="2515870" cy="548640"/>
                <wp:effectExtent l="0" t="0" r="0" b="0"/>
                <wp:wrapNone/>
                <wp:docPr id="15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hint="default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CET-6、CET-4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default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2021上海市浦东新区人工智能职业认证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2019校三等奖学金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2018-2021校游泳队员、水球队员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default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2019全国大学生水球比赛乙组第一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default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普通话二甲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rFonts w:hint="default" w:ascii="方正兰亭粗黑简体" w:eastAsia="方正兰亭粗黑简体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88.25pt;margin-top:538.05pt;height:43.2pt;width:198.1pt;z-index:251673600;mso-width-relative:page;mso-height-relative:page;" filled="f" stroked="f" coordsize="21600,21600" o:gfxdata="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txxN7cAAAADgEAAA8AAAAAAAAAAQAgAAAAIgAAAGRycy9kb3ducmV2LnhtbFBLAQIUABQAAAAI&#10;AIdO4kBkLpmusAEAAF0DAAAOAAAAAAAAAAEAIAAAACs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rFonts w:hint="default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CET-6、CET-4</w:t>
                      </w:r>
                    </w:p>
                    <w:p>
                      <w:pPr>
                        <w:spacing w:line="500" w:lineRule="exact"/>
                        <w:rPr>
                          <w:rFonts w:hint="default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2021上海市浦东新区人工智能职业认证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2019校三等奖学金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2018-2021校游泳队员、水球队员</w:t>
                      </w:r>
                    </w:p>
                    <w:p>
                      <w:pPr>
                        <w:spacing w:line="500" w:lineRule="exact"/>
                        <w:rPr>
                          <w:rFonts w:hint="default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2019全国大学生水球比赛乙组第一</w:t>
                      </w:r>
                    </w:p>
                    <w:p>
                      <w:pPr>
                        <w:spacing w:line="500" w:lineRule="exact"/>
                        <w:rPr>
                          <w:rFonts w:hint="default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普通话二甲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rFonts w:hint="default" w:ascii="方正兰亭粗黑简体" w:eastAsia="方正兰亭粗黑简体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1831975</wp:posOffset>
                </wp:positionV>
                <wp:extent cx="4780280" cy="2389505"/>
                <wp:effectExtent l="0" t="0" r="0" b="0"/>
                <wp:wrapNone/>
                <wp:docPr id="14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0280" cy="2389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default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1.熟悉使用Cisco配置各层设备接口、分配子网；可使用Visio画网络图，熟悉计算机网络常用协议</w:t>
                            </w:r>
                            <w:r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（计算机网络95分）；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2.熟悉Linux操作系统（现代操作系统90分）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，了解Linux内</w:t>
                            </w:r>
                            <w:r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核编程（编程艺术92分）；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3.熟悉软件测试，主要包含FTP和HTTP性能测试、Postman进行后端API功能测试；Jmeter、Badboy等软件使用（软件工程三96分）；熟悉IT项目管理（Microsoft Program软件），对项目进度模拟和把控较为准确（软件工程四94分）；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default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4.</w:t>
                            </w:r>
                          </w:p>
                          <w:p>
                            <w:pPr>
                              <w:spacing w:line="360" w:lineRule="exact"/>
                              <w:ind w:firstLine="360" w:firstLineChars="200"/>
                              <w:rPr>
                                <w:rFonts w:hint="default" w:ascii="方正兰亭黑简体" w:eastAsia="方正兰亭黑简体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114.15pt;margin-top:144.25pt;height:188.15pt;width:376.4pt;z-index:251672576;mso-width-relative:page;mso-height-relative:page;" filled="f" stroked="f" coordsize="21600,21600" o:gfxdata="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jpWkrcAAAACwEA&#10;AA8AAAAAAAAAAQAgAAAAIgAAAGRycy9kb3ducmV2LnhtbFBLAQIUABQAAAAIAIdO4kBuEW48pAEA&#10;AEQ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ind w:firstLine="420" w:firstLineChars="200"/>
                        <w:rPr>
                          <w:rFonts w:hint="default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1.熟悉使用Cisco配置各层设备接口、分配子网；可使用Visio画网络图，熟悉计算机网络常用协议</w:t>
                      </w:r>
                      <w:r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（计算机网络95分）；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2.熟悉Linux操作系统（现代操作系统90分）</w:t>
                      </w: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，了解Linux内</w:t>
                      </w:r>
                      <w:r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核编程（编程艺术92分）；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3.熟悉软件测试，主要包含FTP和HTTP性能测试、Postman进行后端API功能测试；Jmeter、Badboy等软件使用（软件工程三96分）；熟悉IT项目管理（Microsoft Program软件），对项目进度模拟和把控较为准确（软件工程四94分）；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default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4.</w:t>
                      </w:r>
                    </w:p>
                    <w:p>
                      <w:pPr>
                        <w:spacing w:line="360" w:lineRule="exact"/>
                        <w:ind w:firstLine="360" w:firstLineChars="200"/>
                        <w:rPr>
                          <w:rFonts w:hint="default" w:ascii="方正兰亭黑简体" w:eastAsia="方正兰亭黑简体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1511300</wp:posOffset>
                </wp:positionV>
                <wp:extent cx="846455" cy="243840"/>
                <wp:effectExtent l="0" t="0" r="0" b="0"/>
                <wp:wrapNone/>
                <wp:docPr id="9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课程实践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123.95pt;margin-top:119pt;height:19.2pt;width:66.65pt;z-index:251668480;mso-width-relative:page;mso-height-relative:page;" filled="f" stroked="f" coordsize="21600,21600" o:gfxdata="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yZvGPZAAAACwEAAA8AAAAAAAAAAQAgAAAAIgAAAGRycy9kb3ducmV2LnhtbFBLAQIU&#10;ABQAAAAIAIdO4kDZjYm2uQEAAGg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课程实践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-382270</wp:posOffset>
                </wp:positionV>
                <wp:extent cx="4699000" cy="1786255"/>
                <wp:effectExtent l="0" t="0" r="0" b="0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178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="420" w:firstLineChars="200"/>
                              <w:rPr>
                                <w:rFonts w:hint="default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已考取上海浦东新区</w:t>
                            </w:r>
                            <w:r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人工智能职业认证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，熟悉运用Python数据挖掘常用包；了解Pytorch框架，熟悉部分函数的调用；了解并可复现自然语言处理中的部分基础算法；毕业设计方向为基于知识图谱的搜索与推荐，具体内容为完成基于Web的大学生科创知识检索系统；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2.熟悉VUE2</w:t>
                            </w:r>
                            <w:r>
                              <w:rPr>
                                <w:rFonts w:hint="default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等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语言，熟悉SQL、CQL语句，了解Javascript、Mybatisplus，熟悉IDEA、Pycharm、Mysql、Neo4j等开发软件，熟悉Springboot、Axios框架，可实现Web前后端数据传输（</w:t>
                            </w:r>
                            <w:r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专业实践90分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）；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-30.1pt;height:140.65pt;width:370pt;z-index:251671552;v-text-anchor:middle;mso-width-relative:page;mso-height-relative:page;" filled="f" stroked="f" coordsize="21600,21600" o:gfxdata="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p2+PdMAAAALAQAADwAA&#10;AAAAAAABACAAAAAiAAAAZHJzL2Rvd25yZXYueG1sUEsBAhQAFAAAAAgAh07iQNKEB+epAQAAYQMA&#10;AA4AAAAAAAAAAQAgAAAAI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firstLine="420" w:firstLineChars="200"/>
                        <w:rPr>
                          <w:rFonts w:hint="default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已考取上海浦东新区</w:t>
                      </w:r>
                      <w:r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人工智能职业认证</w:t>
                      </w: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，熟悉运用Python数据挖掘常用包；了解Pytorch框架，熟悉部分函数的调用；了解并可复现自然语言处理中的部分基础算法；毕业设计方向为基于知识图谱的搜索与推荐，具体内容为完成基于Web的大学生科创知识检索系统；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2.熟悉VUE2</w:t>
                      </w:r>
                      <w:r>
                        <w:rPr>
                          <w:rFonts w:hint="default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等</w:t>
                      </w: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语言，熟悉SQL、CQL语句，了解Javascript、Mybatisplus，熟悉IDEA、Pycharm、Mysql、Neo4j等开发软件，熟悉Springboot、Axios框架，可实现Web前后端数据传输（</w:t>
                      </w:r>
                      <w:r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专业实践90分</w:t>
                      </w: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）；</w:t>
                      </w:r>
                    </w:p>
                    <w:p>
                      <w:pPr>
                        <w:spacing w:line="360" w:lineRule="exac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-788035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编程语言/框架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21.7pt;margin-top:-62.05pt;height:19.2pt;width:147.95pt;z-index:251665408;mso-width-relative:page;mso-height-relative:page;" filled="f" stroked="f" coordsize="21600,21600" o:gfxdata="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AzZSu2gAAAAwBAAAPAAAAAAAAAAEAIAAAACIAAABk&#10;cnMvZG93bnJldi54bWxQSwECFAAUAAAACACHTuJAMoOK8MsBAACGAwAADgAAAAAAAAABACAAAAAp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编程语言/框架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6003925</wp:posOffset>
                </wp:positionV>
                <wp:extent cx="4767580" cy="3820160"/>
                <wp:effectExtent l="0" t="0" r="0" b="0"/>
                <wp:wrapNone/>
                <wp:docPr id="16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7580" cy="382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方正兰亭黑简体" w:eastAsia="方正兰亭黑简体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2022年1-4月       基于RNN的Seq2seq模型实现           个人项目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default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：使用Pytorch框架+Matplotlib+RNN等工具包实现中英文机器翻译经典模型。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default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工作职责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：负责后端开发：包含数据预处理（文本转换为张量）、复现RNN的编码器和解码器、训练模型、绘制loss曲线图、将模型在较小型的文本上进行测试等，正在尝试加入注意力机制等进一步优化实现。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default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方正兰亭黑简体" w:eastAsia="方正兰亭黑简体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2021年6-7月            饿了么网页版                       项目组长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default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：采用</w:t>
                            </w:r>
                            <w:r>
                              <w:rPr>
                                <w:rFonts w:hint="eastAsia" w:ascii="方正兰亭黑简体" w:eastAsia="方正兰亭黑简体"/>
                                <w:b w:val="0"/>
                                <w:bCs w:val="0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Maven+Springboot+Vue+Mybatisplus+Mysql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，复刻了饿了么的网页版主页、购物车、下单（修改地址/姓名）、注册登录等基本功能。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default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b/>
                                <w:bCs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工作职责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：前端Vue编写及前后端数据交互（包含Axios框架，后端使用Postman软件测试数据），后端的框架搭建整合（含Java抽象类和子类创建、xml文件配置），完成注册、登录和购物车功能模块。</w:t>
                            </w:r>
                          </w:p>
                          <w:p>
                            <w:pPr>
                              <w:spacing w:line="360" w:lineRule="exact"/>
                              <w:ind w:firstLine="420" w:firstLineChars="200"/>
                              <w:rPr>
                                <w:rFonts w:hint="eastAsia" w:ascii="方正兰亭黑简体" w:eastAsia="方正兰亭黑简体"/>
                                <w:color w:val="4A4E5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113.25pt;margin-top:472.75pt;height:300.8pt;width:375.4pt;z-index:251674624;mso-width-relative:page;mso-height-relative:page;" filled="f" stroked="f" coordsize="21600,21600" o:gfxdata="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9ahpDdAAAADAEA&#10;AA8AAAAAAAAAAQAgAAAAIgAAAGRycy9kb3ducmV2LnhtbFBLAQIUABQAAAAIAIdO4kA6eKnEowEA&#10;AEQ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方正兰亭黑简体" w:eastAsia="方正兰亭黑简体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2022年1-4月       基于RNN的Seq2seq模型实现           个人项目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default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项目描述</w:t>
                      </w: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：使用Pytorch框架+Matplotlib+RNN等工具包实现中英文机器翻译经典模型。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default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工作职责</w:t>
                      </w: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：负责后端开发：包含数据预处理（文本转换为张量）、复现RNN的编码器和解码器、训练模型、绘制loss曲线图、将模型在较小型的文本上进行测试等，正在尝试加入注意力机制等进一步优化实现。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default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int="eastAsia" w:ascii="方正兰亭黑简体" w:eastAsia="方正兰亭黑简体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2021年6-7月            饿了么网页版                       项目组长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default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项目描述</w:t>
                      </w: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：采用</w:t>
                      </w:r>
                      <w:r>
                        <w:rPr>
                          <w:rFonts w:hint="eastAsia" w:ascii="方正兰亭黑简体" w:eastAsia="方正兰亭黑简体"/>
                          <w:b w:val="0"/>
                          <w:bCs w:val="0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Maven+Springboot+Vue+Mybatisplus+Mysql</w:t>
                      </w: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，复刻了饿了么的网页版主页、购物车、下单（修改地址/姓名）、注册登录等基本功能。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default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b/>
                          <w:bCs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工作职责</w:t>
                      </w:r>
                      <w:r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  <w:t>：前端Vue编写及前后端数据交互（包含Axios框架，后端使用Postman软件测试数据），后端的框架搭建整合（含Java抽象类和子类创建、xml文件配置），完成注册、登录和购物车功能模块。</w:t>
                      </w:r>
                    </w:p>
                    <w:p>
                      <w:pPr>
                        <w:spacing w:line="360" w:lineRule="exact"/>
                        <w:ind w:firstLine="420" w:firstLineChars="200"/>
                        <w:rPr>
                          <w:rFonts w:hint="eastAsia" w:ascii="方正兰亭黑简体" w:eastAsia="方正兰亭黑简体"/>
                          <w:color w:val="4A4E5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1" layoutInCell="1" allowOverlap="1">
                <wp:simplePos x="0" y="0"/>
                <wp:positionH relativeFrom="column">
                  <wp:posOffset>-1171575</wp:posOffset>
                </wp:positionH>
                <wp:positionV relativeFrom="page">
                  <wp:posOffset>6985</wp:posOffset>
                </wp:positionV>
                <wp:extent cx="2547620" cy="10962005"/>
                <wp:effectExtent l="0" t="0" r="12700" b="10795"/>
                <wp:wrapNone/>
                <wp:docPr id="11" name="矩形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10962005"/>
                        </a:xfrm>
                        <a:prstGeom prst="rect">
                          <a:avLst/>
                        </a:prstGeom>
                        <a:solidFill>
                          <a:srgbClr val="D8D8D8">
                            <a:alpha val="56078"/>
                          </a:srgbClr>
                        </a:solidFill>
                        <a:ln w="6350">
                          <a:noFill/>
                        </a:ln>
                      </wps:spPr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402" o:spid="_x0000_s1026" o:spt="1" style="position:absolute;left:0pt;margin-left:-92.25pt;margin-top:0.55pt;height:863.15pt;width:200.6pt;mso-position-vertical-relative:page;z-index:-251645952;v-text-anchor:middle;mso-width-relative:page;mso-height-relative:page;" fillcolor="#D8D8D8" filled="t" stroked="f" coordsize="21600,21600" o:gfxdata="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+cDi9oAAAALAQAADwAAAAAA&#10;AAABACAAAAAiAAAAZHJzL2Rvd25yZXYueG1sUEsBAhQAFAAAAAgAh07iQE1NANjYAQAAqQMAAA4A&#10;AAAAAAAAAQAgAAAAKQEAAGRycy9lMm9Eb2MueG1sUEsFBgAAAAAGAAYAWQEAAHMFAAAAAA==&#10;">
                <v:fill on="t" opacity="36751f" focussize="0,0"/>
                <v:stroke on="f" weight="0.5pt"/>
                <v:imagedata o:title=""/>
                <o:lock v:ext="edit" aspectratio="f"/>
                <w10:anchorlock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2275840</wp:posOffset>
                </wp:positionV>
                <wp:extent cx="2354580" cy="1361440"/>
                <wp:effectExtent l="0" t="0" r="0" b="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hint="default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姓    名：孙语晨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生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日：199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9.9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性    别：女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default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籍    贯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浙江杭州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电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>话：13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567192380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邮    箱：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instrText xml:space="preserve"> HYPERLINK "mailto:1859106@st.shou.edu.cn" </w:instrTex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Style w:val="7"/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859106</w:t>
                            </w:r>
                            <w:r>
                              <w:rPr>
                                <w:rStyle w:val="7"/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>@</w:t>
                            </w:r>
                            <w:r>
                              <w:rPr>
                                <w:rStyle w:val="7"/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t>st.shou.edu.cn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本科学校：上海海洋大学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专    业：软件工程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default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硕士学校：北京邮电大学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default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专    业：网络空间安全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auto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英语证书：CET-6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hint="default" w:ascii="方正兰亭黑简体" w:eastAsia="方正兰亭黑简体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8.4pt;margin-top:179.2pt;height:107.2pt;width:185.4pt;z-index:251660288;mso-width-relative:page;mso-height-relative:page;" filled="f" stroked="f" coordsize="21600,21600" o:gfxdata="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cSSdncAAAADAEAAA8AAAAAAAAAAQAgAAAAIgAAAGRycy9kb3ducmV2LnhtbFBLAQIUABQAAAAI&#10;AIdO4kCDGKdKsAEAAFwDAAAOAAAAAAAAAAEAIAAAACs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rFonts w:hint="default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姓    名：孙语晨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</w:rPr>
                        <w:t>生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</w:rPr>
                        <w:t>日：199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9.9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spacing w:line="500" w:lineRule="exact"/>
                        <w:rPr>
                          <w:color w:val="auto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性    别：女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</w:rPr>
                        <w:t xml:space="preserve">         </w:t>
                      </w:r>
                    </w:p>
                    <w:p>
                      <w:pPr>
                        <w:spacing w:line="500" w:lineRule="exact"/>
                        <w:rPr>
                          <w:rFonts w:hint="default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籍    贯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浙江杭州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</w:rPr>
                        <w:t>电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</w:rPr>
                        <w:t>话：13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567192380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邮    箱：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  <w:fldChar w:fldCharType="begin"/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  <w:instrText xml:space="preserve"> HYPERLINK "mailto:1859106@st.shou.edu.cn" </w:instrTex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  <w:t>1</w:t>
                      </w:r>
                      <w:r>
                        <w:rPr>
                          <w:rStyle w:val="7"/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</w:rPr>
                        <w:t>859106</w:t>
                      </w:r>
                      <w:r>
                        <w:rPr>
                          <w:rStyle w:val="7"/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  <w:t>@</w:t>
                      </w:r>
                      <w:r>
                        <w:rPr>
                          <w:rStyle w:val="7"/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</w:rPr>
                        <w:t>st.shou.edu.cn</w:t>
                      </w: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>
                      <w:pPr>
                        <w:spacing w:line="500" w:lineRule="exact"/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本科学校：上海海洋大学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专    业：软件工程</w:t>
                      </w:r>
                    </w:p>
                    <w:p>
                      <w:pPr>
                        <w:spacing w:line="500" w:lineRule="exact"/>
                        <w:rPr>
                          <w:rFonts w:hint="default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硕士学校：北京邮电大学</w:t>
                      </w:r>
                    </w:p>
                    <w:p>
                      <w:pPr>
                        <w:spacing w:line="500" w:lineRule="exact"/>
                        <w:rPr>
                          <w:rFonts w:hint="default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专    业：网络空间安全</w:t>
                      </w:r>
                    </w:p>
                    <w:p>
                      <w:pPr>
                        <w:spacing w:line="500" w:lineRule="exact"/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auto"/>
                          <w:kern w:val="24"/>
                          <w:sz w:val="20"/>
                          <w:szCs w:val="20"/>
                          <w:lang w:val="en-US" w:eastAsia="zh-CN"/>
                        </w:rPr>
                        <w:t>英语证书：CET-6</w:t>
                      </w:r>
                    </w:p>
                    <w:p>
                      <w:pPr>
                        <w:spacing w:line="500" w:lineRule="exact"/>
                        <w:rPr>
                          <w:rFonts w:hint="default" w:ascii="方正兰亭黑简体" w:eastAsia="方正兰亭黑简体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1712595</wp:posOffset>
                </wp:positionV>
                <wp:extent cx="214185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本信息</w:t>
                            </w:r>
                          </w:p>
                        </w:txbxContent>
                      </wps:txbx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5pt;margin-top:134.85pt;height:37.9pt;width:168.65pt;z-index:251662336;v-text-anchor:middle;mso-width-relative:page;mso-height-relative:page;" filled="f" stroked="f" coordsize="21600,21600" o:gfxdata="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S3rvDbAAAADAEAAA8AAAAAAAAAAQAgAAAAIgAAAGRycy9kb3ducmV2LnhtbFBLAQIUABQA&#10;AAAIAIdO4kBXEIqm7QEAAMYDAAAOAAAAAAAAAAEAIAAAACoBAABkcnMvZTJvRG9jLnhtbFBLBQYA&#10;AAAABgAGAFkBAACJ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1778000</wp:posOffset>
                </wp:positionV>
                <wp:extent cx="2146935" cy="346710"/>
                <wp:effectExtent l="250190" t="119380" r="178435" b="18923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rtlCol="0" anchor="ctr" anchorCtr="0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9.5pt;margin-top:140pt;height:27.3pt;width:169.05pt;z-index:251659264;v-text-anchor:middle;mso-width-relative:page;mso-height-relative:page;" fillcolor="#2192BC" filled="t" stroked="f" coordsize="21600,21600" o:gfxdata="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/GCtt0AAAAMAQAADwAAAAAAAAABACAAAAAiAAAAZHJzL2Rvd25yZXYueG1sUEsBAhQAFAAAAAgA&#10;h07iQNssPdxZAgAArgQAAA4AAAAAAAAAAQAgAAAALAEAAGRycy9lMm9Eb2MueG1sUEsFBgAAAAAG&#10;AAYAWQEAAPc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36"/>
          <w:lang w:val="en-US" w:eastAsia="zh-CN"/>
        </w:rPr>
        <w:drawing>
          <wp:anchor distT="0" distB="0" distL="114935" distR="114935" simplePos="0" relativeHeight="251675648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-277495</wp:posOffset>
            </wp:positionV>
            <wp:extent cx="1308100" cy="1831340"/>
            <wp:effectExtent l="0" t="0" r="2540" b="12700"/>
            <wp:wrapNone/>
            <wp:docPr id="2" name="图片 2" descr="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-244475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2.7pt;margin-top:-19.25pt;height:19.2pt;width:147.95pt;z-index:251663360;mso-width-relative:page;mso-height-relative:page;" filled="f" stroked="f" coordsize="21600,21600" o:gfxdata="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gfQPrXAAAACQEAAA8AAAAAAAAAAQAgAAAAIgAAAGRycy9k&#10;b3ducmV2LnhtbFBLAQIUABQAAAAIAIdO4kB0z07qygEAAI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初试成绩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ind w:firstLine="211" w:firstLineChars="10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69504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/W6NPZAAAADQEAAA8AAAAAAAAAAQAgAAAAIgAAAGRy&#10;cy9kb3ducmV2LnhtbFBLAQIUABQAAAAIAIdO4kCdqgiYywEAAIY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exact"/>
                        <w:ind w:firstLine="211" w:firstLineChars="100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61312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oRzNd2gAAAAsBAAAPAAAAAAAAAAEAIAAAACIAAABkcnMvZG93bnJldi54bWxQSwECFAAU&#10;AAAACACHTuJA/cy1eLYBAABr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F9F36"/>
    <w:multiLevelType w:val="singleLevel"/>
    <w:tmpl w:val="E9FF9F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wODJhZmE5M2FjMGI5ODI1ZGY2MjM0OTY4YTMyNGUifQ=="/>
  </w:docVars>
  <w:rsids>
    <w:rsidRoot w:val="375A493F"/>
    <w:rsid w:val="00084A47"/>
    <w:rsid w:val="000B5D5A"/>
    <w:rsid w:val="00127990"/>
    <w:rsid w:val="002408BF"/>
    <w:rsid w:val="00341342"/>
    <w:rsid w:val="003A6091"/>
    <w:rsid w:val="003F24F1"/>
    <w:rsid w:val="0063506E"/>
    <w:rsid w:val="007669CA"/>
    <w:rsid w:val="00843008"/>
    <w:rsid w:val="008B11F0"/>
    <w:rsid w:val="00900224"/>
    <w:rsid w:val="00986085"/>
    <w:rsid w:val="00AE0B9D"/>
    <w:rsid w:val="00C931E1"/>
    <w:rsid w:val="00D0515D"/>
    <w:rsid w:val="00D82B1D"/>
    <w:rsid w:val="00D87FA8"/>
    <w:rsid w:val="00DA7F26"/>
    <w:rsid w:val="00E12F7F"/>
    <w:rsid w:val="00E20781"/>
    <w:rsid w:val="00E36D82"/>
    <w:rsid w:val="00F57B6F"/>
    <w:rsid w:val="0A23292C"/>
    <w:rsid w:val="0A407E36"/>
    <w:rsid w:val="0C3F3871"/>
    <w:rsid w:val="0CBA653F"/>
    <w:rsid w:val="0E6A0ECD"/>
    <w:rsid w:val="0FD96564"/>
    <w:rsid w:val="10F85FCD"/>
    <w:rsid w:val="118E2032"/>
    <w:rsid w:val="15796A44"/>
    <w:rsid w:val="1BBA7ECF"/>
    <w:rsid w:val="1D650284"/>
    <w:rsid w:val="1F236608"/>
    <w:rsid w:val="21DF7BFA"/>
    <w:rsid w:val="22EC0514"/>
    <w:rsid w:val="233D3522"/>
    <w:rsid w:val="24A20A92"/>
    <w:rsid w:val="284E73FE"/>
    <w:rsid w:val="2B603BC6"/>
    <w:rsid w:val="2CE4109A"/>
    <w:rsid w:val="2F712A5F"/>
    <w:rsid w:val="31BE4D6D"/>
    <w:rsid w:val="326D64E1"/>
    <w:rsid w:val="373C3BA7"/>
    <w:rsid w:val="375A493F"/>
    <w:rsid w:val="375E25FC"/>
    <w:rsid w:val="377165A7"/>
    <w:rsid w:val="3B597292"/>
    <w:rsid w:val="3CB83741"/>
    <w:rsid w:val="47C84024"/>
    <w:rsid w:val="480516B1"/>
    <w:rsid w:val="4E165C56"/>
    <w:rsid w:val="53710F3B"/>
    <w:rsid w:val="55690BF5"/>
    <w:rsid w:val="5ABE461E"/>
    <w:rsid w:val="5B3D270D"/>
    <w:rsid w:val="5BE16410"/>
    <w:rsid w:val="61154AB0"/>
    <w:rsid w:val="61405682"/>
    <w:rsid w:val="63B04CF4"/>
    <w:rsid w:val="652514F3"/>
    <w:rsid w:val="6C3A02CA"/>
    <w:rsid w:val="6CF17EE4"/>
    <w:rsid w:val="6D757195"/>
    <w:rsid w:val="727315BC"/>
    <w:rsid w:val="75BA25E2"/>
    <w:rsid w:val="794742EF"/>
    <w:rsid w:val="7EF45C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0</Words>
  <Characters>0</Characters>
  <Lines>1</Lines>
  <Paragraphs>1</Paragraphs>
  <TotalTime>66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Syccccccc</cp:lastModifiedBy>
  <dcterms:modified xsi:type="dcterms:W3CDTF">2022-07-19T10:41:30Z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B17A0A6B80C04F99B8EFB8472233D460</vt:lpwstr>
  </property>
</Properties>
</file>